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457303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94B6D2" w:themeColor="accent1"/>
          <w:sz w:val="72"/>
          <w:szCs w:val="72"/>
          <w:lang w:eastAsia="en-US"/>
        </w:rPr>
      </w:sdtEndPr>
      <w:sdtContent>
        <w:p w14:paraId="446EAB64" w14:textId="591129CC" w:rsidR="00A23EEE" w:rsidRPr="000077E8" w:rsidRDefault="000F54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CD6F90B" wp14:editId="605C2086">
                    <wp:simplePos x="0" y="0"/>
                    <wp:positionH relativeFrom="column">
                      <wp:posOffset>555178</wp:posOffset>
                    </wp:positionH>
                    <wp:positionV relativeFrom="paragraph">
                      <wp:posOffset>6091055</wp:posOffset>
                    </wp:positionV>
                    <wp:extent cx="5777383" cy="666885"/>
                    <wp:effectExtent l="0" t="0" r="0" b="0"/>
                    <wp:wrapNone/>
                    <wp:docPr id="127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777383" cy="666885"/>
                            </a:xfrm>
                            <a:custGeom>
                              <a:avLst/>
                              <a:gdLst>
                                <a:gd name="T0" fmla="*/ 607 w 607"/>
                                <a:gd name="T1" fmla="*/ 0 h 66"/>
                                <a:gd name="T2" fmla="*/ 176 w 607"/>
                                <a:gd name="T3" fmla="*/ 57 h 66"/>
                                <a:gd name="T4" fmla="*/ 0 w 607"/>
                                <a:gd name="T5" fmla="*/ 48 h 66"/>
                                <a:gd name="T6" fmla="*/ 251 w 607"/>
                                <a:gd name="T7" fmla="*/ 66 h 66"/>
                                <a:gd name="T8" fmla="*/ 607 w 607"/>
                                <a:gd name="T9" fmla="*/ 27 h 66"/>
                                <a:gd name="T10" fmla="*/ 607 w 607"/>
                                <a:gd name="T11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7" h="66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alpha val="3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24EF782" id="Freeform 11" o:spid="_x0000_s1026" style="position:absolute;margin-left:43.7pt;margin-top:479.6pt;width:454.9pt;height:5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" path="m607,c450,44,300,57,176,57,109,57,49,53,,48,66,58,152,66,251,66,358,66,480,56,607,27,607,,607,,607,e" fillcolor="white [3212]" stroked="f">
                    <v:fill opacity="19789f"/>
                    <v:path arrowok="t" o:connecttype="custom" o:connectlocs="5777383,0;1675156,575946;0,485007;2389000,666885;5777383,272817;5777383,0" o:connectangles="0,0,0,0,0,0"/>
                  </v:shape>
                </w:pict>
              </mc:Fallback>
            </mc:AlternateContent>
          </w:r>
          <w:r w:rsidR="00A23E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74F21D" wp14:editId="27B3B38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BDBED4" w14:textId="78DA2AC2" w:rsidR="00A23EEE" w:rsidRDefault="00F16C9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B74F21D" id="Rectangle 31" o:spid="_x0000_s1026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94b6d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BDBED4" w14:textId="78DA2AC2" w:rsidR="00A23EEE" w:rsidRDefault="00F16C9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78F33B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669DB4B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BD5156" wp14:editId="58F8C186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90D15F5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60E9DD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9CA39E3" w14:textId="7A48999F" w:rsidR="001B2ABD" w:rsidRDefault="0093411E" w:rsidP="001B2ABD">
            <w:pPr>
              <w:pStyle w:val="Title"/>
            </w:pPr>
            <w:r>
              <w:t>Ayyan Nadeem</w:t>
            </w:r>
          </w:p>
          <w:p w14:paraId="3E1BB22D" w14:textId="6722FB4B" w:rsidR="001B2ABD" w:rsidRDefault="0093411E" w:rsidP="001B2ABD">
            <w:pPr>
              <w:pStyle w:val="Subtitle"/>
            </w:pPr>
            <w:r>
              <w:rPr>
                <w:spacing w:val="2"/>
                <w:w w:val="76"/>
              </w:rPr>
              <w:t>Software Enginee</w:t>
            </w:r>
            <w:r>
              <w:rPr>
                <w:spacing w:val="9"/>
                <w:w w:val="76"/>
              </w:rPr>
              <w:t>r</w:t>
            </w:r>
          </w:p>
        </w:tc>
      </w:tr>
      <w:tr w:rsidR="001B2ABD" w14:paraId="60BA761D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834F9E46AAEB49409E38EA5B761A8B75"/>
              </w:placeholder>
              <w:temporary/>
              <w:showingPlcHdr/>
              <w15:appearance w15:val="hidden"/>
            </w:sdtPr>
            <w:sdtContent>
              <w:p w14:paraId="5BC03611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EA849BF" w14:textId="7315F636" w:rsidR="00036450" w:rsidRDefault="0093411E" w:rsidP="009260CD">
            <w:r>
              <w:rPr>
                <w:rFonts w:ascii="Segoe UI" w:hAnsi="Segoe UI" w:cs="Segoe UI"/>
                <w:color w:val="374151"/>
              </w:rPr>
              <w:t>Enthusiastic and dedicated software engineering student with a strong foundation in computer science principles and programming. Eager to apply academic knowledge and hands-on experience gained through coursework to contribute effectively to dynamic software development projects. A quick learner with a passion for solving complex problems through innovative coding solutions. Possesses excellent communication and collaboration skills honed through group projects, fostering a collaborative and productive work environment.</w:t>
            </w:r>
          </w:p>
          <w:p w14:paraId="6921EA71" w14:textId="77777777" w:rsidR="00036450" w:rsidRDefault="00036450" w:rsidP="00036450"/>
          <w:sdt>
            <w:sdtPr>
              <w:id w:val="-1954003311"/>
              <w:placeholder>
                <w:docPart w:val="BE0E2B3791F14FE888134FCECEAABD55"/>
              </w:placeholder>
              <w:temporary/>
              <w:showingPlcHdr/>
              <w15:appearance w15:val="hidden"/>
            </w:sdtPr>
            <w:sdtContent>
              <w:p w14:paraId="552BEAE2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A036DFBA01A4CABB896B3CB3D184C5E"/>
              </w:placeholder>
              <w:temporary/>
              <w:showingPlcHdr/>
              <w15:appearance w15:val="hidden"/>
            </w:sdtPr>
            <w:sdtContent>
              <w:p w14:paraId="10DEC74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6039A76" w14:textId="20FAE17F" w:rsidR="004D3011" w:rsidRDefault="0093411E" w:rsidP="004D3011">
            <w:r>
              <w:t>+92 317 4259244</w:t>
            </w:r>
          </w:p>
          <w:p w14:paraId="7DBF83AA" w14:textId="77777777" w:rsidR="0093411E" w:rsidRDefault="0093411E" w:rsidP="004D3011"/>
          <w:sdt>
            <w:sdtPr>
              <w:id w:val="-240260293"/>
              <w:placeholder>
                <w:docPart w:val="8B6802B240D342CCBF4228DFCE9DF133"/>
              </w:placeholder>
              <w:temporary/>
              <w:showingPlcHdr/>
              <w15:appearance w15:val="hidden"/>
            </w:sdtPr>
            <w:sdtContent>
              <w:p w14:paraId="03499C47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9FD0990" w14:textId="2DB56293" w:rsidR="00036450" w:rsidRPr="00E4381A" w:rsidRDefault="004D343D" w:rsidP="004D3011">
            <w:pPr>
              <w:rPr>
                <w:rStyle w:val="Hyperlink"/>
              </w:rPr>
            </w:pPr>
            <w:r>
              <w:t>a</w:t>
            </w:r>
            <w:r w:rsidR="0093411E">
              <w:t>yyan137a@gmail.com</w:t>
            </w:r>
          </w:p>
          <w:sdt>
            <w:sdtPr>
              <w:id w:val="-1444214663"/>
              <w:placeholder>
                <w:docPart w:val="9ABCBB0458194EF58CDB8F5A33D5B5DF"/>
              </w:placeholder>
              <w:temporary/>
              <w:showingPlcHdr/>
              <w15:appearance w15:val="hidden"/>
            </w:sdtPr>
            <w:sdtContent>
              <w:p w14:paraId="3B64B4E1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997DC53" w14:textId="3D2DEAF7" w:rsidR="009D305B" w:rsidRDefault="009D305B" w:rsidP="004D3011">
            <w:r>
              <w:t>Coding</w:t>
            </w:r>
          </w:p>
          <w:p w14:paraId="217BE4DF" w14:textId="63DDA88C" w:rsidR="004D3011" w:rsidRDefault="0093411E" w:rsidP="004D3011">
            <w:r>
              <w:t>Cricket</w:t>
            </w:r>
          </w:p>
          <w:p w14:paraId="2907FD47" w14:textId="34125B91" w:rsidR="004D3011" w:rsidRDefault="0093411E" w:rsidP="004D3011">
            <w:r>
              <w:t>Movie Watching</w:t>
            </w:r>
          </w:p>
          <w:p w14:paraId="4EF6CA46" w14:textId="29B52BF9" w:rsidR="004D3011" w:rsidRPr="004D3011" w:rsidRDefault="0093411E" w:rsidP="004D3011">
            <w:r>
              <w:t>Book Reading</w:t>
            </w:r>
          </w:p>
        </w:tc>
        <w:tc>
          <w:tcPr>
            <w:tcW w:w="720" w:type="dxa"/>
          </w:tcPr>
          <w:p w14:paraId="6CBABD3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68BFE0D150F41C283A625BE53E94D88"/>
              </w:placeholder>
              <w:temporary/>
              <w:showingPlcHdr/>
              <w15:appearance w15:val="hidden"/>
            </w:sdtPr>
            <w:sdtContent>
              <w:p w14:paraId="52FAB6E2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746E154" w14:textId="7E815261" w:rsidR="00036450" w:rsidRPr="00036450" w:rsidRDefault="005A2235" w:rsidP="00B359E4">
            <w:pPr>
              <w:pStyle w:val="Heading4"/>
            </w:pPr>
            <w:r>
              <w:t xml:space="preserve">Batchelor in Software Engineering - </w:t>
            </w:r>
            <w:r w:rsidRPr="00431437">
              <w:rPr>
                <w:color w:val="0070C0"/>
              </w:rPr>
              <w:t>COMSATS UNIVERSITY ISLAMABAD</w:t>
            </w:r>
          </w:p>
          <w:p w14:paraId="753F3C90" w14:textId="01595A8D" w:rsidR="00036450" w:rsidRPr="00B359E4" w:rsidRDefault="005A2235" w:rsidP="00B359E4">
            <w:pPr>
              <w:pStyle w:val="Date"/>
            </w:pPr>
            <w:r>
              <w:t>Feb2022</w:t>
            </w:r>
            <w:r w:rsidR="00036450" w:rsidRPr="00B359E4">
              <w:t xml:space="preserve"> - </w:t>
            </w:r>
            <w:r>
              <w:t>ongoing</w:t>
            </w:r>
          </w:p>
          <w:p w14:paraId="18AC0FF2" w14:textId="452864E2" w:rsidR="00036450" w:rsidRDefault="005A2235" w:rsidP="00036450">
            <w:r>
              <w:t>CGPA 3.53</w:t>
            </w:r>
          </w:p>
          <w:p w14:paraId="24D26EBE" w14:textId="77777777" w:rsidR="005A2235" w:rsidRDefault="005A2235" w:rsidP="00036450"/>
          <w:p w14:paraId="1BEC8332" w14:textId="5899A3CA" w:rsidR="00036450" w:rsidRPr="00B359E4" w:rsidRDefault="005A2235" w:rsidP="00B359E4">
            <w:pPr>
              <w:pStyle w:val="Heading4"/>
            </w:pPr>
            <w:r>
              <w:t xml:space="preserve">Intermediate in Computer Sciences – </w:t>
            </w:r>
            <w:r w:rsidRPr="00431437">
              <w:rPr>
                <w:color w:val="0070C0"/>
              </w:rPr>
              <w:t>Punjab Group of Colleges</w:t>
            </w:r>
          </w:p>
          <w:p w14:paraId="5B71C531" w14:textId="4084B515" w:rsidR="00036450" w:rsidRPr="00B359E4" w:rsidRDefault="005A2235" w:rsidP="00B359E4">
            <w:pPr>
              <w:pStyle w:val="Date"/>
            </w:pPr>
            <w:r>
              <w:t>2020</w:t>
            </w:r>
            <w:r w:rsidR="00036450" w:rsidRPr="00B359E4">
              <w:t xml:space="preserve"> - </w:t>
            </w:r>
            <w:r>
              <w:t>2022</w:t>
            </w:r>
          </w:p>
          <w:p w14:paraId="36A6D333" w14:textId="023333A1" w:rsidR="00036450" w:rsidRDefault="005A2235" w:rsidP="00036450">
            <w:r>
              <w:t>Marks: 988/1100</w:t>
            </w:r>
          </w:p>
          <w:p w14:paraId="3213DEB7" w14:textId="77777777" w:rsidR="005A2235" w:rsidRDefault="005A2235" w:rsidP="00036450"/>
          <w:p w14:paraId="127F1AC7" w14:textId="39A0BA11" w:rsidR="005A2235" w:rsidRPr="00B359E4" w:rsidRDefault="005A2235" w:rsidP="005A2235">
            <w:pPr>
              <w:pStyle w:val="Heading4"/>
            </w:pPr>
            <w:r>
              <w:t xml:space="preserve">Matric  – </w:t>
            </w:r>
            <w:r w:rsidRPr="00431437">
              <w:rPr>
                <w:color w:val="0070C0"/>
              </w:rPr>
              <w:t>Unique Group of Institutions</w:t>
            </w:r>
          </w:p>
          <w:p w14:paraId="313310CC" w14:textId="655F6EF7" w:rsidR="005A2235" w:rsidRPr="00B359E4" w:rsidRDefault="005A2235" w:rsidP="005A2235">
            <w:pPr>
              <w:pStyle w:val="Date"/>
            </w:pPr>
            <w:r>
              <w:t>2018</w:t>
            </w:r>
            <w:r w:rsidRPr="00B359E4">
              <w:t xml:space="preserve"> - </w:t>
            </w:r>
            <w:r>
              <w:t>2020</w:t>
            </w:r>
          </w:p>
          <w:p w14:paraId="0F18270C" w14:textId="7C0A0307" w:rsidR="005A2235" w:rsidRDefault="005A2235" w:rsidP="005A2235">
            <w:r>
              <w:t>Marks: 1011/1100</w:t>
            </w:r>
          </w:p>
          <w:p w14:paraId="5B096546" w14:textId="77777777" w:rsidR="005A2235" w:rsidRDefault="005A2235" w:rsidP="00036450"/>
          <w:p w14:paraId="741B98DF" w14:textId="77777777" w:rsidR="005A2235" w:rsidRDefault="005A2235" w:rsidP="00036450"/>
          <w:sdt>
            <w:sdtPr>
              <w:id w:val="1001553383"/>
              <w:placeholder>
                <w:docPart w:val="24ECDB5427824016BDEC68B795FEAECE"/>
              </w:placeholder>
              <w:temporary/>
              <w:showingPlcHdr/>
              <w15:appearance w15:val="hidden"/>
            </w:sdtPr>
            <w:sdtContent>
              <w:p w14:paraId="390122AB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6231F37" w14:textId="2030684B" w:rsidR="00036450" w:rsidRDefault="005A2235" w:rsidP="005A2235">
            <w:pPr>
              <w:pStyle w:val="Heading4"/>
            </w:pPr>
            <w:r>
              <w:t>Looking forward for Upcoming opportunities so that this portion could be filled with versatile experiences.</w:t>
            </w:r>
            <w:r w:rsidR="00036450" w:rsidRPr="00036450">
              <w:t xml:space="preserve"> </w:t>
            </w:r>
          </w:p>
          <w:p w14:paraId="5C713907" w14:textId="77777777" w:rsidR="004D3011" w:rsidRDefault="004D3011" w:rsidP="00036450"/>
          <w:p w14:paraId="4A622B61" w14:textId="77777777" w:rsidR="004D3011" w:rsidRDefault="004D3011" w:rsidP="00036450"/>
          <w:sdt>
            <w:sdtPr>
              <w:id w:val="1669594239"/>
              <w:placeholder>
                <w:docPart w:val="020E0994E01847E6BBDCD07A93EB705D"/>
              </w:placeholder>
              <w:temporary/>
              <w:showingPlcHdr/>
              <w15:appearance w15:val="hidden"/>
            </w:sdtPr>
            <w:sdtContent>
              <w:p w14:paraId="3326F351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D449B4A" w14:textId="521A776E" w:rsidR="00286D04" w:rsidRPr="00525202" w:rsidRDefault="00286D04" w:rsidP="00286D04">
            <w:pPr>
              <w:rPr>
                <w:color w:val="FFFFFF" w:themeColor="background1"/>
              </w:rPr>
            </w:pPr>
            <w:r w:rsidRPr="00525202">
              <w:t>Programming Skills</w:t>
            </w:r>
            <w:r>
              <w:t xml:space="preserve"> (Java, Python, C++</w:t>
            </w:r>
            <w:r w:rsidR="000F5459">
              <w:t>,</w:t>
            </w:r>
            <w:r>
              <w:t>,C)</w:t>
            </w:r>
          </w:p>
          <w:p w14:paraId="66F53F99" w14:textId="77777777" w:rsidR="00286D04" w:rsidRDefault="00286D04" w:rsidP="00286D04">
            <w:r w:rsidRPr="00525202">
              <w:t>Web Development</w:t>
            </w:r>
          </w:p>
          <w:p w14:paraId="1169F3D1" w14:textId="6563662F" w:rsidR="00C3232E" w:rsidRPr="00C3232E" w:rsidRDefault="00C3232E" w:rsidP="00286D04">
            <w:r>
              <w:t>Flexibility</w:t>
            </w:r>
          </w:p>
          <w:p w14:paraId="62638C08" w14:textId="07F11F4C" w:rsidR="00666A5C" w:rsidRPr="00525202" w:rsidRDefault="00F10AB7" w:rsidP="00525202">
            <w:pPr>
              <w:rPr>
                <w:color w:val="FFFFFF" w:themeColor="background1"/>
              </w:rPr>
            </w:pPr>
            <w:r w:rsidRPr="00525202">
              <w:t>Client Relationship</w:t>
            </w:r>
            <w:r w:rsidR="0089328C">
              <w:t xml:space="preserve"> Manag</w:t>
            </w:r>
            <w:r w:rsidR="00A05F2D">
              <w:t>e</w:t>
            </w:r>
            <w:r w:rsidR="0089328C">
              <w:t>ment</w:t>
            </w:r>
          </w:p>
          <w:p w14:paraId="3BCF5F2D" w14:textId="3E2D789C" w:rsidR="00666A5C" w:rsidRPr="00525202" w:rsidRDefault="00F10AB7" w:rsidP="00525202">
            <w:pPr>
              <w:rPr>
                <w:color w:val="FFFFFF" w:themeColor="background1"/>
              </w:rPr>
            </w:pPr>
            <w:r w:rsidRPr="00525202">
              <w:t>Interpersonal Communication</w:t>
            </w:r>
          </w:p>
          <w:p w14:paraId="76E5C2BE" w14:textId="472979DE" w:rsidR="00666A5C" w:rsidRPr="00525202" w:rsidRDefault="00F10AB7" w:rsidP="00525202">
            <w:pPr>
              <w:rPr>
                <w:color w:val="FFFFFF" w:themeColor="background1"/>
              </w:rPr>
            </w:pPr>
            <w:r w:rsidRPr="00525202">
              <w:t>Problem So</w:t>
            </w:r>
            <w:r w:rsidR="00F13E69">
              <w:t>lver</w:t>
            </w:r>
          </w:p>
          <w:p w14:paraId="505907B6" w14:textId="77777777" w:rsidR="00625D1A" w:rsidRPr="00525202" w:rsidRDefault="00625D1A" w:rsidP="00625D1A">
            <w:r w:rsidRPr="00525202">
              <w:t>Team Leader</w:t>
            </w:r>
          </w:p>
          <w:p w14:paraId="0289B2FA" w14:textId="77777777" w:rsidR="00625D1A" w:rsidRDefault="00625D1A" w:rsidP="00625D1A">
            <w:r w:rsidRPr="00525202">
              <w:t>Language Proficiency</w:t>
            </w:r>
          </w:p>
          <w:p w14:paraId="42D320B3" w14:textId="063E3D02" w:rsidR="008D39F8" w:rsidRDefault="008D39F8" w:rsidP="00625D1A">
            <w:r>
              <w:t>Business Development</w:t>
            </w:r>
          </w:p>
          <w:p w14:paraId="76D1B3E7" w14:textId="77777777" w:rsidR="00666A5C" w:rsidRDefault="000758D6" w:rsidP="00EF553E">
            <w:r>
              <w:t>Work Focused</w:t>
            </w:r>
          </w:p>
          <w:p w14:paraId="78514469" w14:textId="36AEEBE8" w:rsidR="00EF553E" w:rsidRPr="00EF553E" w:rsidRDefault="00EF553E" w:rsidP="00EF553E">
            <w:r>
              <w:t>MS Office</w:t>
            </w:r>
          </w:p>
        </w:tc>
      </w:tr>
    </w:tbl>
    <w:p w14:paraId="00EE0001" w14:textId="74BC8DA7" w:rsidR="00F10AB7" w:rsidRPr="00CB0055" w:rsidRDefault="00F10AB7" w:rsidP="00F10AB7">
      <w:pPr>
        <w:pStyle w:val="Heading3"/>
      </w:pPr>
      <w:r>
        <w:t xml:space="preserve">  Languages</w:t>
      </w:r>
    </w:p>
    <w:p w14:paraId="4582E9B9" w14:textId="095DE077" w:rsidR="00F10AB7" w:rsidRDefault="00F10AB7" w:rsidP="00F10AB7">
      <w:r>
        <w:t xml:space="preserve">   English</w:t>
      </w:r>
    </w:p>
    <w:p w14:paraId="375AEEE8" w14:textId="6CFEE856" w:rsidR="00F10AB7" w:rsidRDefault="00525202" w:rsidP="00F10AB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476B82" wp14:editId="04C2A96C">
                <wp:simplePos x="0" y="0"/>
                <wp:positionH relativeFrom="column">
                  <wp:posOffset>2695575</wp:posOffset>
                </wp:positionH>
                <wp:positionV relativeFrom="paragraph">
                  <wp:posOffset>52070</wp:posOffset>
                </wp:positionV>
                <wp:extent cx="3886200" cy="532130"/>
                <wp:effectExtent l="0" t="0" r="0" b="1270"/>
                <wp:wrapNone/>
                <wp:docPr id="10876905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FFB80" w14:textId="0A242D9F" w:rsidR="007C13D7" w:rsidRPr="007C13D7" w:rsidRDefault="007C13D7" w:rsidP="007C13D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C13D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References will be provided as per </w:t>
                            </w:r>
                            <w:r w:rsidR="00525202">
                              <w:rPr>
                                <w:b/>
                                <w:bCs/>
                                <w:color w:val="000000" w:themeColor="text1"/>
                              </w:rPr>
                              <w:t>requirements.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76B82" id="Rectangle 1" o:spid="_x0000_s1027" style="position:absolute;margin-left:212.25pt;margin-top:4.1pt;width:306pt;height:4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" filled="f" stroked="f" strokeweight="1pt">
                <v:textbox>
                  <w:txbxContent>
                    <w:p w14:paraId="12CFFB80" w14:textId="0A242D9F" w:rsidR="007C13D7" w:rsidRPr="007C13D7" w:rsidRDefault="007C13D7" w:rsidP="007C13D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C13D7">
                        <w:rPr>
                          <w:b/>
                          <w:bCs/>
                          <w:color w:val="000000" w:themeColor="text1"/>
                        </w:rPr>
                        <w:t xml:space="preserve">References will be provided as per </w:t>
                      </w:r>
                      <w:r w:rsidR="00525202">
                        <w:rPr>
                          <w:b/>
                          <w:bCs/>
                          <w:color w:val="000000" w:themeColor="text1"/>
                        </w:rPr>
                        <w:t>requirements.</w:t>
                      </w:r>
                    </w:p>
                  </w:txbxContent>
                </v:textbox>
              </v:rect>
            </w:pict>
          </mc:Fallback>
        </mc:AlternateContent>
      </w:r>
      <w:r w:rsidR="00F10AB7">
        <w:t xml:space="preserve">   Urdu</w:t>
      </w:r>
    </w:p>
    <w:p w14:paraId="210F33E7" w14:textId="16484154" w:rsidR="00F10AB7" w:rsidRDefault="00F10AB7" w:rsidP="00F10AB7">
      <w:r>
        <w:t xml:space="preserve">   Punjabi</w:t>
      </w:r>
    </w:p>
    <w:sectPr w:rsidR="00F10AB7" w:rsidSect="0007179F">
      <w:headerReference w:type="default" r:id="rId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DBBB" w14:textId="77777777" w:rsidR="0007179F" w:rsidRDefault="0007179F" w:rsidP="000C45FF">
      <w:r>
        <w:separator/>
      </w:r>
    </w:p>
  </w:endnote>
  <w:endnote w:type="continuationSeparator" w:id="0">
    <w:p w14:paraId="0A7BDE57" w14:textId="77777777" w:rsidR="0007179F" w:rsidRDefault="0007179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04DD6" w14:textId="77777777" w:rsidR="0007179F" w:rsidRDefault="0007179F" w:rsidP="000C45FF">
      <w:r>
        <w:separator/>
      </w:r>
    </w:p>
  </w:footnote>
  <w:footnote w:type="continuationSeparator" w:id="0">
    <w:p w14:paraId="4C32F2C4" w14:textId="77777777" w:rsidR="0007179F" w:rsidRDefault="0007179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451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314FA2" wp14:editId="2DC8ED7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821547409" name="Graphic 182154740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2964"/>
    <w:multiLevelType w:val="hybridMultilevel"/>
    <w:tmpl w:val="0A20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84F8A"/>
    <w:multiLevelType w:val="hybridMultilevel"/>
    <w:tmpl w:val="3FC26EF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84B72CD"/>
    <w:multiLevelType w:val="hybridMultilevel"/>
    <w:tmpl w:val="FA2E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E2C13"/>
    <w:multiLevelType w:val="hybridMultilevel"/>
    <w:tmpl w:val="0D7E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57F9E"/>
    <w:multiLevelType w:val="hybridMultilevel"/>
    <w:tmpl w:val="3D38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E0FA3"/>
    <w:multiLevelType w:val="hybridMultilevel"/>
    <w:tmpl w:val="3A6A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9369E"/>
    <w:multiLevelType w:val="hybridMultilevel"/>
    <w:tmpl w:val="B7862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F5D4B"/>
    <w:multiLevelType w:val="hybridMultilevel"/>
    <w:tmpl w:val="306E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102728">
    <w:abstractNumId w:val="1"/>
  </w:num>
  <w:num w:numId="2" w16cid:durableId="1224029084">
    <w:abstractNumId w:val="2"/>
  </w:num>
  <w:num w:numId="3" w16cid:durableId="1247689645">
    <w:abstractNumId w:val="4"/>
  </w:num>
  <w:num w:numId="4" w16cid:durableId="62338959">
    <w:abstractNumId w:val="3"/>
  </w:num>
  <w:num w:numId="5" w16cid:durableId="261767532">
    <w:abstractNumId w:val="0"/>
  </w:num>
  <w:num w:numId="6" w16cid:durableId="48460035">
    <w:abstractNumId w:val="6"/>
  </w:num>
  <w:num w:numId="7" w16cid:durableId="1646200932">
    <w:abstractNumId w:val="7"/>
  </w:num>
  <w:num w:numId="8" w16cid:durableId="4678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1E"/>
    <w:rsid w:val="000077E8"/>
    <w:rsid w:val="000319EE"/>
    <w:rsid w:val="00036450"/>
    <w:rsid w:val="0004646A"/>
    <w:rsid w:val="0007179F"/>
    <w:rsid w:val="000758D6"/>
    <w:rsid w:val="00094499"/>
    <w:rsid w:val="000C45FF"/>
    <w:rsid w:val="000E3FD1"/>
    <w:rsid w:val="000F5459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20085"/>
    <w:rsid w:val="00220359"/>
    <w:rsid w:val="002400EB"/>
    <w:rsid w:val="00256CF7"/>
    <w:rsid w:val="00281FD5"/>
    <w:rsid w:val="00286D04"/>
    <w:rsid w:val="00290045"/>
    <w:rsid w:val="0030481B"/>
    <w:rsid w:val="003156FC"/>
    <w:rsid w:val="003254B5"/>
    <w:rsid w:val="0037121F"/>
    <w:rsid w:val="003910D8"/>
    <w:rsid w:val="003A6B7D"/>
    <w:rsid w:val="003B06CA"/>
    <w:rsid w:val="003D05BA"/>
    <w:rsid w:val="003F1059"/>
    <w:rsid w:val="004071FC"/>
    <w:rsid w:val="00431437"/>
    <w:rsid w:val="00445947"/>
    <w:rsid w:val="00474528"/>
    <w:rsid w:val="004813B3"/>
    <w:rsid w:val="00496591"/>
    <w:rsid w:val="004C63E4"/>
    <w:rsid w:val="004D3011"/>
    <w:rsid w:val="004D343D"/>
    <w:rsid w:val="004F2F14"/>
    <w:rsid w:val="00524FA7"/>
    <w:rsid w:val="00525202"/>
    <w:rsid w:val="005262AC"/>
    <w:rsid w:val="00560591"/>
    <w:rsid w:val="005A2235"/>
    <w:rsid w:val="005E39D5"/>
    <w:rsid w:val="00600670"/>
    <w:rsid w:val="0062123A"/>
    <w:rsid w:val="00625D1A"/>
    <w:rsid w:val="00646E75"/>
    <w:rsid w:val="00666A5C"/>
    <w:rsid w:val="006771D0"/>
    <w:rsid w:val="00715FCB"/>
    <w:rsid w:val="00743101"/>
    <w:rsid w:val="00764C9F"/>
    <w:rsid w:val="007775E1"/>
    <w:rsid w:val="007867A0"/>
    <w:rsid w:val="007927F5"/>
    <w:rsid w:val="007C13D7"/>
    <w:rsid w:val="00802CA0"/>
    <w:rsid w:val="008411F5"/>
    <w:rsid w:val="008649C8"/>
    <w:rsid w:val="0089328C"/>
    <w:rsid w:val="008D39F8"/>
    <w:rsid w:val="009260CD"/>
    <w:rsid w:val="0093411E"/>
    <w:rsid w:val="00940A66"/>
    <w:rsid w:val="00952C25"/>
    <w:rsid w:val="0096215B"/>
    <w:rsid w:val="009B2052"/>
    <w:rsid w:val="009D305B"/>
    <w:rsid w:val="00A05F2D"/>
    <w:rsid w:val="00A2118D"/>
    <w:rsid w:val="00A23EEE"/>
    <w:rsid w:val="00AA21DB"/>
    <w:rsid w:val="00AD0A50"/>
    <w:rsid w:val="00AD76E2"/>
    <w:rsid w:val="00B12BB5"/>
    <w:rsid w:val="00B20152"/>
    <w:rsid w:val="00B359E4"/>
    <w:rsid w:val="00B57D98"/>
    <w:rsid w:val="00B70850"/>
    <w:rsid w:val="00B7755C"/>
    <w:rsid w:val="00C066B6"/>
    <w:rsid w:val="00C3232E"/>
    <w:rsid w:val="00C37BA1"/>
    <w:rsid w:val="00C4674C"/>
    <w:rsid w:val="00C506CF"/>
    <w:rsid w:val="00C72BED"/>
    <w:rsid w:val="00C9578B"/>
    <w:rsid w:val="00CB0055"/>
    <w:rsid w:val="00CF1CE6"/>
    <w:rsid w:val="00D2522B"/>
    <w:rsid w:val="00D3230C"/>
    <w:rsid w:val="00D422DE"/>
    <w:rsid w:val="00D475E1"/>
    <w:rsid w:val="00D476AF"/>
    <w:rsid w:val="00D5459D"/>
    <w:rsid w:val="00DA1F4D"/>
    <w:rsid w:val="00DD172A"/>
    <w:rsid w:val="00DE05DE"/>
    <w:rsid w:val="00E25A26"/>
    <w:rsid w:val="00E37786"/>
    <w:rsid w:val="00E4381A"/>
    <w:rsid w:val="00E55D74"/>
    <w:rsid w:val="00E75304"/>
    <w:rsid w:val="00EF553E"/>
    <w:rsid w:val="00F10AB7"/>
    <w:rsid w:val="00F13E69"/>
    <w:rsid w:val="00F16C96"/>
    <w:rsid w:val="00F37744"/>
    <w:rsid w:val="00F60274"/>
    <w:rsid w:val="00F77FB9"/>
    <w:rsid w:val="00F936EA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C9A1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10AB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23EEE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EE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5C0A1D67-3E3A-4880-9BE2-859062BEE97D%7d\%7b4811DF35-F1E7-4076-AAA6-C0481063C4C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4F9E46AAEB49409E38EA5B761A8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B6564-5AD6-4203-9FF4-E6AFADE73071}"/>
      </w:docPartPr>
      <w:docPartBody>
        <w:p w:rsidR="0064383D" w:rsidRDefault="00000000">
          <w:pPr>
            <w:pStyle w:val="834F9E46AAEB49409E38EA5B761A8B75"/>
          </w:pPr>
          <w:r w:rsidRPr="00D5459D">
            <w:t>Profile</w:t>
          </w:r>
        </w:p>
      </w:docPartBody>
    </w:docPart>
    <w:docPart>
      <w:docPartPr>
        <w:name w:val="BE0E2B3791F14FE888134FCECEAAB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03A6E-A547-4C09-A75D-50CA4AAA0C1F}"/>
      </w:docPartPr>
      <w:docPartBody>
        <w:p w:rsidR="0064383D" w:rsidRDefault="00000000">
          <w:pPr>
            <w:pStyle w:val="BE0E2B3791F14FE888134FCECEAABD55"/>
          </w:pPr>
          <w:r w:rsidRPr="00CB0055">
            <w:t>Contact</w:t>
          </w:r>
        </w:p>
      </w:docPartBody>
    </w:docPart>
    <w:docPart>
      <w:docPartPr>
        <w:name w:val="AA036DFBA01A4CABB896B3CB3D184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31D0C-C4FF-4223-918B-BC3A4F690F53}"/>
      </w:docPartPr>
      <w:docPartBody>
        <w:p w:rsidR="0064383D" w:rsidRDefault="00000000">
          <w:pPr>
            <w:pStyle w:val="AA036DFBA01A4CABB896B3CB3D184C5E"/>
          </w:pPr>
          <w:r w:rsidRPr="004D3011">
            <w:t>PHONE:</w:t>
          </w:r>
        </w:p>
      </w:docPartBody>
    </w:docPart>
    <w:docPart>
      <w:docPartPr>
        <w:name w:val="8B6802B240D342CCBF4228DFCE9DF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799C0-27DF-4848-8660-FA819E30EE9F}"/>
      </w:docPartPr>
      <w:docPartBody>
        <w:p w:rsidR="0064383D" w:rsidRDefault="00000000">
          <w:pPr>
            <w:pStyle w:val="8B6802B240D342CCBF4228DFCE9DF133"/>
          </w:pPr>
          <w:r w:rsidRPr="004D3011">
            <w:t>EMAIL:</w:t>
          </w:r>
        </w:p>
      </w:docPartBody>
    </w:docPart>
    <w:docPart>
      <w:docPartPr>
        <w:name w:val="9ABCBB0458194EF58CDB8F5A33D5B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DD81D-0FB9-4B49-8CAF-E2DF4C70E0CC}"/>
      </w:docPartPr>
      <w:docPartBody>
        <w:p w:rsidR="0064383D" w:rsidRDefault="00000000">
          <w:pPr>
            <w:pStyle w:val="9ABCBB0458194EF58CDB8F5A33D5B5DF"/>
          </w:pPr>
          <w:r w:rsidRPr="00CB0055">
            <w:t>Hobbies</w:t>
          </w:r>
        </w:p>
      </w:docPartBody>
    </w:docPart>
    <w:docPart>
      <w:docPartPr>
        <w:name w:val="668BFE0D150F41C283A625BE53E94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C10D8-1DFF-46FD-9441-CD12FF85C746}"/>
      </w:docPartPr>
      <w:docPartBody>
        <w:p w:rsidR="0064383D" w:rsidRDefault="00000000">
          <w:pPr>
            <w:pStyle w:val="668BFE0D150F41C283A625BE53E94D88"/>
          </w:pPr>
          <w:r w:rsidRPr="00036450">
            <w:t>EDUCATION</w:t>
          </w:r>
        </w:p>
      </w:docPartBody>
    </w:docPart>
    <w:docPart>
      <w:docPartPr>
        <w:name w:val="24ECDB5427824016BDEC68B795FEA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B439C-8CC5-44DE-A122-DF5F1263CB05}"/>
      </w:docPartPr>
      <w:docPartBody>
        <w:p w:rsidR="0064383D" w:rsidRDefault="00000000">
          <w:pPr>
            <w:pStyle w:val="24ECDB5427824016BDEC68B795FEAECE"/>
          </w:pPr>
          <w:r w:rsidRPr="00036450">
            <w:t>WORK EXPERIENCE</w:t>
          </w:r>
        </w:p>
      </w:docPartBody>
    </w:docPart>
    <w:docPart>
      <w:docPartPr>
        <w:name w:val="020E0994E01847E6BBDCD07A93EB7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FEC12-A042-4CC5-85EB-A3F21E693A99}"/>
      </w:docPartPr>
      <w:docPartBody>
        <w:p w:rsidR="0064383D" w:rsidRDefault="00000000">
          <w:pPr>
            <w:pStyle w:val="020E0994E01847E6BBDCD07A93EB705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05"/>
    <w:rsid w:val="002926BE"/>
    <w:rsid w:val="0053165B"/>
    <w:rsid w:val="0064383D"/>
    <w:rsid w:val="00714C1D"/>
    <w:rsid w:val="00780062"/>
    <w:rsid w:val="008716BA"/>
    <w:rsid w:val="009B08A5"/>
    <w:rsid w:val="009E6105"/>
    <w:rsid w:val="00A85F8D"/>
    <w:rsid w:val="00AD518B"/>
    <w:rsid w:val="00B30E00"/>
    <w:rsid w:val="00C301CF"/>
    <w:rsid w:val="00D7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4F9E46AAEB49409E38EA5B761A8B75">
    <w:name w:val="834F9E46AAEB49409E38EA5B761A8B75"/>
  </w:style>
  <w:style w:type="paragraph" w:customStyle="1" w:styleId="BE0E2B3791F14FE888134FCECEAABD55">
    <w:name w:val="BE0E2B3791F14FE888134FCECEAABD55"/>
  </w:style>
  <w:style w:type="paragraph" w:customStyle="1" w:styleId="AA036DFBA01A4CABB896B3CB3D184C5E">
    <w:name w:val="AA036DFBA01A4CABB896B3CB3D184C5E"/>
  </w:style>
  <w:style w:type="paragraph" w:customStyle="1" w:styleId="8B6802B240D342CCBF4228DFCE9DF133">
    <w:name w:val="8B6802B240D342CCBF4228DFCE9DF13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ABCBB0458194EF58CDB8F5A33D5B5DF">
    <w:name w:val="9ABCBB0458194EF58CDB8F5A33D5B5DF"/>
  </w:style>
  <w:style w:type="paragraph" w:customStyle="1" w:styleId="668BFE0D150F41C283A625BE53E94D88">
    <w:name w:val="668BFE0D150F41C283A625BE53E94D88"/>
  </w:style>
  <w:style w:type="paragraph" w:customStyle="1" w:styleId="24ECDB5427824016BDEC68B795FEAECE">
    <w:name w:val="24ECDB5427824016BDEC68B795FEAEC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020E0994E01847E6BBDCD07A93EB705D">
    <w:name w:val="020E0994E01847E6BBDCD07A93EB70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{4811DF35-F1E7-4076-AAA6-C0481063C4CF}tf00546271_win32</Template>
  <TotalTime>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4</dc:title>
  <dc:subject>Ayyan Nadem</dc:subject>
  <dc:creator/>
  <cp:keywords/>
  <dc:description/>
  <cp:lastModifiedBy/>
  <cp:revision>1</cp:revision>
  <dcterms:created xsi:type="dcterms:W3CDTF">2024-01-20T22:54:00Z</dcterms:created>
  <dcterms:modified xsi:type="dcterms:W3CDTF">2024-01-23T21:53:00Z</dcterms:modified>
</cp:coreProperties>
</file>